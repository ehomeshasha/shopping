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850" w:type="dxa"/>
        <w:tblInd w:w="4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582"/>
        <w:gridCol w:w="4253"/>
        <w:gridCol w:w="1276"/>
        <w:gridCol w:w="5459"/>
        <w:gridCol w:w="140"/>
        <w:gridCol w:w="140"/>
      </w:tblGrid>
      <w:tr w:rsidR="00542F2F" w:rsidRPr="00D57BD5" w:rsidTr="004D39D9">
        <w:trPr>
          <w:gridAfter w:val="1"/>
          <w:wAfter w:w="140" w:type="dxa"/>
        </w:trPr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</w:rPr>
              <w:t>期</w:t>
            </w:r>
            <w:r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</w:rPr>
              <w:t>号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</w:rPr>
              <w:t>文章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</w:rPr>
              <w:t>作者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</w:tr>
      <w:tr w:rsidR="00542F2F" w:rsidRPr="00D57BD5" w:rsidTr="004D39D9">
        <w:trPr>
          <w:gridAfter w:val="1"/>
          <w:wAfter w:w="140" w:type="dxa"/>
        </w:trPr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1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不一样的“动手”型作业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t>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4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http://www.jiazhang100.com/thread-477104-1-1.html</w:t>
              </w:r>
            </w:hyperlink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t>  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我手写我心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张蓉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邮寄地址：武汉洪山区珞瑜路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1037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号华中科技大学西三楼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209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室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430074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联系方式：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18627159326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</w:tr>
      <w:tr w:rsidR="00542F2F" w:rsidRPr="00D57BD5" w:rsidTr="004D39D9">
        <w:trPr>
          <w:gridAfter w:val="1"/>
          <w:wAfter w:w="140" w:type="dxa"/>
        </w:trPr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笨　妈　妈　的　巧　手　姑　娘　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t>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5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http://www.jiazhang100.com/thread-476927-1-1.html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sweetreal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蒋毓芬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汉口宝丰路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23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号时代天骄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7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栋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1102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430030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联系方式：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13377879502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</w:tr>
      <w:tr w:rsidR="00542F2F" w:rsidRPr="00D57BD5" w:rsidTr="004D39D9">
        <w:trPr>
          <w:gridAfter w:val="1"/>
          <w:wAfter w:w="140" w:type="dxa"/>
        </w:trPr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家有“小厨”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6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http://www.jiazhang100.com/thread-479307-1-1.html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邱琼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</w:tr>
      <w:tr w:rsidR="00542F2F" w:rsidRPr="00D57BD5" w:rsidTr="004D39D9">
        <w:trPr>
          <w:gridAfter w:val="1"/>
          <w:wAfter w:w="140" w:type="dxa"/>
        </w:trPr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2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写给孩子的一封信：女儿，妈妈允许你失败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7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http://www.jiazhang100.com/thread-471287-1-1.html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七月天山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鲍小红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武汉市江汉区发展大道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105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号力耕公司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430023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联系方式：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18971418847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</w:tr>
      <w:tr w:rsidR="00542F2F" w:rsidRPr="00D57BD5" w:rsidTr="004D39D9">
        <w:trPr>
          <w:gridAfter w:val="1"/>
          <w:wAfter w:w="140" w:type="dxa"/>
        </w:trPr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写给儿子的一封信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8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http://www.jiazhang100.com/thread-480558-1-1.html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Jone-qq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</w:tr>
      <w:tr w:rsidR="00542F2F" w:rsidRPr="00D57BD5" w:rsidTr="004D39D9">
        <w:trPr>
          <w:gridAfter w:val="1"/>
          <w:wAfter w:w="140" w:type="dxa"/>
        </w:trPr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写给孩子的一封信：你一直就这样，我就很满意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9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http://www.jiazhang100.com/thread-470929-1-1.html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xyz-9-7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汪艳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</w:t>
            </w:r>
          </w:p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汉口黄孝河路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47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武汉交通信息中心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1113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房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430015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联系方式：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13986008259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</w:tr>
      <w:tr w:rsidR="00542F2F" w:rsidRPr="00D57BD5" w:rsidTr="004D39D9">
        <w:trPr>
          <w:gridAfter w:val="1"/>
          <w:wAfter w:w="140" w:type="dxa"/>
        </w:trPr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父亲节写给儿子的信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10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http://www.jiazhang100.com/thread-480334-1-1.html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故都的秋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邱道庆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武汉市江夏区乌龙泉国土资源管理所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430213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联系方式：手机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15827282860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</w:tr>
      <w:tr w:rsidR="00542F2F" w:rsidRPr="00D57BD5" w:rsidTr="004D39D9">
        <w:trPr>
          <w:gridAfter w:val="1"/>
          <w:wAfter w:w="140" w:type="dxa"/>
        </w:trPr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3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“小田”和“闹闹”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11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http://www.jiazhang100.com/thread-481697-1-1.html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t>  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开口笑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田翠兰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武汉市武昌区华城广场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17-1-101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430061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联系方式：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13871200167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</w:tr>
      <w:tr w:rsidR="00542F2F" w:rsidRPr="00D57BD5" w:rsidTr="004D39D9">
        <w:trPr>
          <w:gridAfter w:val="1"/>
          <w:wAfter w:w="140" w:type="dxa"/>
        </w:trPr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当唠叨遇到暴风雪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12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http://www.jiazhang100.com/thread-482049-1-1.html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查小军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武汉市武昌区棋盘街小学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430062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联系方式：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13507196019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</w:tr>
      <w:tr w:rsidR="00542F2F" w:rsidRPr="00D57BD5" w:rsidTr="004D39D9">
        <w:trPr>
          <w:gridAfter w:val="1"/>
          <w:wAfter w:w="140" w:type="dxa"/>
        </w:trPr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青春期和更年期的智斗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13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http://www.jiazhang100.com/thread-482023-1-1.html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Jone-qq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</w:tr>
      <w:tr w:rsidR="00542F2F" w:rsidRPr="00D57BD5" w:rsidTr="004D39D9">
        <w:trPr>
          <w:gridAfter w:val="1"/>
          <w:wAfter w:w="140" w:type="dxa"/>
        </w:trPr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14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岁的青春期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 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VS 40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岁的更年期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14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http://www.jiazhang100.com/thread-481751-1-1.html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无尾熊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李纯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湖北省琴断口监狱武汉市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51183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信箱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430051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联系方式：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18986061937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4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无心插柳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15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http://www.jiazhang100.com/thread-484328-1-1.html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微软雅黑" w:eastAsia="微软雅黑" w:hAnsi="微软雅黑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黄花瘦瘦瘦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黄玺桃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</w:t>
            </w:r>
          </w:p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武汉市武昌区余家头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欧景苑雅景阁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5-202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430063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联系方式：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13995628132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10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种特长班，三万元费用，值了！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16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http://www.jiazhang100.com/thread-484183-1-1.html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微软雅黑" w:eastAsia="微软雅黑" w:hAnsi="微软雅黑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无尾熊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说说特长生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17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http://www.jiazhang100.com/thread-484439-1-1.html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微软雅黑" w:eastAsia="微软雅黑" w:hAnsi="微软雅黑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70</w:t>
            </w:r>
            <w:r w:rsidRPr="000A2288">
              <w:rPr>
                <w:rFonts w:ascii="微软雅黑" w:eastAsia="微软雅黑" w:hAnsi="微软雅黑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红豆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王爱华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邮寄地址：武汉市发展大道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405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号华电大厦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1007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室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430019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联系方式：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13545363663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宝贝女儿学艺记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18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http://www.jiazhang100.com/thread-484516-1-1.html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微软雅黑" w:eastAsia="微软雅黑" w:hAnsi="微软雅黑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九问</w:t>
            </w:r>
            <w:r w:rsidRPr="000A2288">
              <w:rPr>
                <w:rFonts w:ascii="微软雅黑" w:eastAsia="微软雅黑" w:hAnsi="微软雅黑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001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5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5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期：小升初的最后时光：不说再见，永不再见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19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http://www.jiazhang100.com/thread-485868-1-1.html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泥巴泥巴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丁菊梅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武汉市洪山区鲁巷双塘小区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洪山区房产管理局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3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楼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430074   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13720294279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跨区择校，陪读租房，越过龙门的第一道坎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20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http://www.jiazhang100.com/thread-485802-1-1.html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无尾熊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李纯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邮寄地址：湖北省琴断口监狱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武汉市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51183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信箱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430051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联系方式：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18986061937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面临小升初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21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http://www.jiazhang100.com/thread-485734-1-1.html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梦想飞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章贤玲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邮寄地址：武汉市江岸区花桥街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园丰村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497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402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报箱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430015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15927376908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说说我的孩子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22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http://www.jiazhang100.com/thread-484963-1-1.html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408854496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王素珍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地址：江汉区万松小区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39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附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号（青松社区）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邮编：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430030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电话：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13317188191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6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姑娘的作文，由这本书开始上路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23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http://www.jiazhang100.com/thread-486138-1-1.html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阳光之家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赵有为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t>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邮寄地址：武汉市光谷大道</w:t>
            </w:r>
          </w:p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特一号国际企业中心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《农村电工》杂志社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430074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13517278612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偶然“相遇”的漫画史书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24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http://www.jiazhang100.com/thread-486897-1-1.html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Jone-qq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我给孩子买的一本书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25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http://www.jiazhang100.com/thread-486575-1-1.html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淘儿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陶亚雯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13212703365  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湖北武汉市雄楚大街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268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出版文化城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B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座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701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t>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430070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7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奔波在奥数路上，我们随从但不盲从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26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http://www.jiazhang100.com/thread-487937-1-1.html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晨露的珠儿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李波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邮寄地址：武昌区梅苑二期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6-1-202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430064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>
              <w:rPr>
                <w:color w:val="444444"/>
                <w:shd w:val="clear" w:color="auto" w:fill="FFFFFF"/>
              </w:rPr>
              <w:t>15907143536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奥数！标签时代，落后就要挨打！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27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http://www.jiazhang100.com/thread-489383-1-1.html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青椒土豆丝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纪磊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邮寄地址：武汉市武昌区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中南路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中南勘察设计院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中勘大楼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1501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430071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18672990528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奥数路上，我们保持一颗平常心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28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http://www.jiazhang100.com/thread-488118-1-1.html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susanna39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周小康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邮寄地址：武汉市洪山区华乐花园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5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栋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单元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402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430074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13871041532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8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母疾儿担忧，夜雨问良药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29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http://www.jiazhang100.com/thread-490700-1-1.html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书香墨趣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傅晓红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邮寄地址：武汉经济技术开发区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宁康园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35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栋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2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单元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102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室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430056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15927530628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夸夸自己的孩子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——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感动总在每一个不经意间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30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http://www.jiazhang100.com/thread-481110-1-1.html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绿袖子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赵萍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 </w:t>
            </w:r>
          </w:p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地址：汉阳拦江路鹦鹉花园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四栋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2-502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电话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13971411573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夸夸自己的孩子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——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志存高远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31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http://www.jiazhang100.com/thread-481359-1-1.html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天天艳阳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徐锁安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t>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地址：汉阳区江堤中路，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中构新城丽景项目部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13871520473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9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永远的“六一”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32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http://www.jiazhang100.com/thread-492755-1-1.html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beibei1109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谢淑芳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邮寄地址：武汉市江汉区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阳光花园一期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15c-1-502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430023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18062131586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亲子戏票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33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http://www.jiazhang100.com/thread-492552-1-1.html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Jone-qq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谁偷走了孩子的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“六一”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34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http://www.jiazhang100.com/thread-492560-1-1.html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阳光之家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14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岁，单飞的六一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35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http://www.jiazhang100.com/thread-492222-1-1.html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Yukikaze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熊永红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邮寄地址：武汉市蔡甸区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袁家台特一号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430100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13349915509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10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</w:rPr>
              <w:t>缺省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11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高考最后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10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天日记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——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慢慢地陪着你走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36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http://www.jiazhang100.com/thread-494190-1-1.html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浣溪沙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我的六年级（女儿写在小学毕业季的作文）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37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http://www.jiazhang100.com/thread-498735-1-1.html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beibei1109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小学毕业的儿子写了一封信给我们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38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http://www.jiazhang100.com/thread-498786-1-1.html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Yukikaze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12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没有计划的暑假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39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http://www.jiazhang100.com/thread-501489-1-1.html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神奇宝贝米奇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简单、轻松的中学暑假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40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http://www.jiazhang100.com/thread-501417-1-1.html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黄花瘦瘦瘦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小升初暑期计划之“三个一”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41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http://www.jiazhang100.com/thread-501488-1-1.html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beibei1109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13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学年总结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42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http://www.jiazhang100.com/thread-502800-1-1.html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开心玩游戏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张菊荣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邮寄地址：武昌区杨园铁四院学校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430063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18062533192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初三这一年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——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欢笑中带有泪水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43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http://www.jiazhang100.com/thread-503262-1-1.html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@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开心面对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@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汪业凤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邮寄地址：武汉市江岸区永清路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21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号枫丹白露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B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座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1105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室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430012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15308629687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我和孩子的“学年总结”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44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http://www.jiazhang100.com/thread-502960-1-1.html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FF-(GY)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14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共同爱好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t>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45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http://www.jiazhang100.com/thread-505372-1-1.html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ZL2385074405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张琳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邮寄地址：武汉市桥口区罗家墩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江湾新城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9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栋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3102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t>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430032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13986187218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将画画进行到底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46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http://www.jiazhang100.com/thread-505032-1-1.html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海伦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945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张海伦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邮寄地址：湖北省武汉市青山区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工业四路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23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街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85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门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12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430080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18164094427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暑假教会女儿骑自行车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47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http://www.jiazhang100.com/thread-504876-1-1.html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双层巴士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王建利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地址：武昌区和平大道三角路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冶电村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28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402#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邮编：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430060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电话：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13296599013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15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写给中考失利的女儿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           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48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http://www.jiazhang100.com/thread-505318-1-1.html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快乐维尼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致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2013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武汉中考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-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平行班拼搏的青蛙！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49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http://www.jiazhang100.com/thread-506678-1-1.html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曾子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糊涂妈妈的中考录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50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http://www.jiazhang100.com/thread-505650-1-1.html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忧伤角落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16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绳金病人思路广，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2B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青年欢乐多（入选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2013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年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7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月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26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日《武汉晚报》副刊）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51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http://www.jiazhang100.com/thread-500790-1-1.html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桀骜不逊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任艳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地址：汉口惠济路一号长航总医院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教育办公室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13986091749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我的南方我的梦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(94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楼更新：南科大家长学生这样说）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52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http://www.jiazhang100.com/thread-507942-1-1.html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树树繁花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回首再看高考路。（分享帖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--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送给准高三的孩子）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53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http://www.jiazhang100.com/thread-503513-1-1.html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xixihaha1234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17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女儿交换、留学的成长经历（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252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楼更新：母亲节，女儿写给妈妈的感恩话语）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54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http://www.jiazhang100.com/thread-435110-1-1.html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冰天雪地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儿子的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22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年寒窗，终于画上了圆满的句号！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55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http://www.jiazhang100.com/thread-493521-1-1.html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鹰击长空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张定和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t>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汉口新华路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316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号良友大厦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16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楼直升机公司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t>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430015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t>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:13886120123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出国路上笑与泪（实录高二申请全过程）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56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http://www.jiazhang100.com/thread-484933-1-1.html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白云出岫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18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暑假，成功学会游泳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57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http://www.jiazhang100.com/thread-511259-1-1.html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mcy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苗春英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邮寄地址：武汉市后湖幸福人家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北苑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F3-1-501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430000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13349946516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儿子学游泳小记（一）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58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http://www.jiazhang100.com/thread-501164-1-1.html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淡品人生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游泳池外的小事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59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http://www.jiazhang100.com/thread-507480-1-1.html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爱家爱蓓蓓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陈然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地址：武汉市江岸区球场街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6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号，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新鸿基花园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1515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室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邮编：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430017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13006304743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19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旅行中的教养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60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http://www.jiazhang100.com/thread-513033-1-1.html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灿烂花开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在旅游中磨练孩子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61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http://www.jiazhang100.com/thread-513207-1-1.html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花儿朵朵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kai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20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给初三班主任的一封信：您是孩子们最好的陪伴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62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http://www.jiazhang100.com/thread-515357-1-1.html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mysun1998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陈育斌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邮寄地址：洪山区雄楚大街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1019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号光谷智慧城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5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栋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单元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302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室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430074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13808652552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我心目中的好老师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63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http://www.jiazhang100.com/thread-516004-1-1.html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jizhi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肖青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邮寄地址：武汉市洪山区光谷创业街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67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号烽火科技客服中心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430073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18627809617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这样的老师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64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http://www.jiazhang100.com/thread-514246-1-1.html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我手写我心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张蓉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邮寄地址：武汉洪山区珞瑜路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1037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号华中科技大学西三楼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209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室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430074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联系方式：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18627159326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德育启蒙无处不在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65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http://www.jiazhang100.com/thread-516740-1-1.html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Jone-qq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21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全职心得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66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http://www.jiazhang100.com/thread-456325-1-1.html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灵灵乖乖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全职，妈妈有话说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67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http://www.jiazhang100.com/thread-517424-1-1.html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ZL2385074405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张琳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邮寄地址：武汉市桥口区罗家墩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江湾新城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9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栋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3102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t>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430032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13986187218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22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机缘巧合，我找到放心的小饭桌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68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http://www.jiazhang100.com/thread-538038-1-1.html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潜水的彩鱼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甘慧君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邮寄地址：武昌区水陆街小区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18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栋三单元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601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430060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18971037930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呼唤一份健康的午餐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(22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期话题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)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69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http://www.jiazhang100.com/thread-519543-1-1.html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Jone-qq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丫丫的午餐让我华丽转身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70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http://www.jiazhang100.com/thread-523332-1-1.html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时间在流浪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李金辉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武汉市汉阳区铁桥村汇福苑小区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44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栋一单元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702  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邮编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430050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t>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电话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18071138576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23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军训中的十二岁生日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71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http://www.jiazhang100.com/thread-539256-1-1.html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破釜沉舟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雷丹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邮寄地址：湖北省武汉市武昌区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公正路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9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号（省彩电中心）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430071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13419631977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想看天上的云（军训话题）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72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http://www.jiazhang100.com/thread-540287-1-1.html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Jone-qq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24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我的小升初，越简单越幸福！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~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73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http://www.jiazhang100.com/thread-541898-1-1.html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我爱桃子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李波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武昌区紫阳东路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81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 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梅苑二期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6-1-202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430064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15907143536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六年级之纠结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74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http://www.jiazhang100.com/thread-537688-1-1.html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canran77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静待花开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75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http://www.jiazhang100.com/thread-540465-1-1.html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什么名儿好呢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25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让分数成为浮云吧！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76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http://www.jiazhang100.com/thread-542564-1-1.html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日月星辰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2012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林青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邮寄地址：武汉市解放大道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1863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号长江水利委员会水资源保护局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430010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13971630675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我淡定的对待孩子的成绩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77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http://www.jiazhang100.com/thread-543127-1-1.html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@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开心面对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@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汪业凤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邮寄地址：武汉市江岸区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永清路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21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号枫丹白露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B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座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1803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室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430012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15308629687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分数，你有多重要？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78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http://www.jiazhang100.com/thread-542841-1-1.html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richfll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胡靖蓉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邮寄地址：武汉市东西湖区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万科西半岛右三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C2-201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430024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13387558941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26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烦恼人的签字啊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79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http://www.jiazhang100.com/thread-543446-1-1.html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南瓜头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熊英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邮寄地址：武汉市汉阳区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雅丽花园二期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11—4—708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430051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15802701372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签字本的那些事儿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80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http://www.jiazhang100.com/thread-543690-1-1.html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xqmm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杨春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邮寄地址：武汉市关山三路</w:t>
            </w:r>
          </w:p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武汉日电光通信工业有限公司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430074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18062102532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银行卡号：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4218 6505 0513 6665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开户行：民生银行武汉光谷支行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 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姓名：杨春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都是“签字”惹的祸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81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http://www.jiazhang100.com/thread-543870-1-1.html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Jone-qq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27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天使的初三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——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第一个不上补习的日子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82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http://www.jiazhang100.com/thread-544948-1-1.html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Helen0326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取消晚自习后的第一天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83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http://www.jiazhang100.com/thread-545376-1-1.html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suyuyun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关于晚自习的另一种想法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84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http://www.jiazhang100.com/thread-545419-1-1.html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近听水无声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18107274018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也谈禁补令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——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唯有改变才能让孩子成长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85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http://www.jiazhang100.com/thread-544650-1-1.html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东东宝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28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学好语文，打好基础！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86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http://www.jiazhang100.com/thread-546419-1-1.html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书书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陈书秀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武昌区雄楚大道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42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 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303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办公室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t>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13971456027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检讨炼就出记叙文“高手”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87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http://www.jiazhang100.com/thread-546154-1-1.html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xqmm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春风化雨，学语文不难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88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http://www.jiazhang100.com/thread-546374-1-1.html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木樨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吕桂珍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邮政编码：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430010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13396089556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卡号：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6222  6006 1000 990 3836  </w:t>
            </w:r>
          </w:p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交通银行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29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结束童年迎“小考”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89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http://www.jiazhang100.com/thread-547702-1-1.html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康康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手机号：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18986052277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父子俩的“旅行”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90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http://www.jiazhang100.com/thread-547601-1-1.html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Jone-qq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玩伴父子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 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 xml:space="preserve"> 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t> 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91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http://www.jiazhang100.com/thread-547741-1-1.html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黄花瘦瘦瘦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</w:rPr>
              <w:t>30</w:t>
            </w: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【小升初，箭在弦】儿淡定，爹抓狂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92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http://www.jiazhang100.com/thread-547752-1-1.html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读步天下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小升初箭在弦上，蓄势待发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93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http://www.jiazhang100.com/thread-548110-1-1.html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徐老鹰</w:t>
            </w:r>
          </w:p>
        </w:tc>
        <w:tc>
          <w:tcPr>
            <w:tcW w:w="54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手机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号码：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13307107133</w:t>
            </w:r>
          </w:p>
        </w:tc>
        <w:tc>
          <w:tcPr>
            <w:tcW w:w="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140" w:type="dxa"/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2F2F" w:rsidRPr="00D57BD5" w:rsidTr="004D39D9">
        <w:tc>
          <w:tcPr>
            <w:tcW w:w="58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【小生初，箭在弦】一部</w:t>
            </w:r>
            <w:r w:rsidRPr="000A2288">
              <w:rPr>
                <w:rFonts w:ascii="宋体" w:hAnsi="宋体" w:cs="宋体"/>
                <w:color w:val="444444"/>
                <w:kern w:val="0"/>
                <w:sz w:val="24"/>
                <w:szCs w:val="24"/>
                <w:shd w:val="clear" w:color="auto" w:fill="FFFFFF"/>
              </w:rPr>
              <w:t>ipad</w:t>
            </w: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引发的学习兴趣</w:t>
            </w:r>
            <w:r w:rsidRPr="000A2288">
              <w:rPr>
                <w:rFonts w:ascii="宋体" w:cs="宋体"/>
                <w:color w:val="444444"/>
                <w:kern w:val="0"/>
                <w:sz w:val="24"/>
                <w:szCs w:val="24"/>
              </w:rPr>
              <w:br/>
            </w:r>
            <w:hyperlink r:id="rId94" w:tgtFrame="_blank" w:history="1">
              <w:r w:rsidRPr="000A2288">
                <w:rPr>
                  <w:rFonts w:ascii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http://www.jiazhang100.com/thread-548069-1-1.html</w:t>
              </w:r>
            </w:hyperlink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42F2F" w:rsidRPr="000A2288" w:rsidRDefault="00542F2F" w:rsidP="000A2288">
            <w:pPr>
              <w:widowControl/>
              <w:spacing w:line="360" w:lineRule="atLeast"/>
              <w:jc w:val="left"/>
              <w:rPr>
                <w:rFonts w:ascii="宋体" w:cs="宋体"/>
                <w:color w:val="444444"/>
                <w:kern w:val="0"/>
                <w:sz w:val="24"/>
                <w:szCs w:val="24"/>
              </w:rPr>
            </w:pPr>
            <w:r w:rsidRPr="000A2288">
              <w:rPr>
                <w:rFonts w:ascii="宋体" w:hAnsi="宋体" w:cs="宋体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蓝色草莓</w:t>
            </w:r>
          </w:p>
        </w:tc>
        <w:tc>
          <w:tcPr>
            <w:tcW w:w="5459" w:type="dxa"/>
            <w:tcBorders>
              <w:bottom w:val="single" w:sz="6" w:space="0" w:color="999999"/>
            </w:tcBorders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6" w:space="0" w:color="999999"/>
            </w:tcBorders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6" w:space="0" w:color="999999"/>
            </w:tcBorders>
            <w:vAlign w:val="center"/>
          </w:tcPr>
          <w:p w:rsidR="00542F2F" w:rsidRPr="000A2288" w:rsidRDefault="00542F2F" w:rsidP="000A228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542F2F" w:rsidRDefault="00542F2F"/>
    <w:sectPr w:rsidR="00542F2F" w:rsidSect="00F16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2288"/>
    <w:rsid w:val="000A2288"/>
    <w:rsid w:val="000E2A6B"/>
    <w:rsid w:val="004D39D9"/>
    <w:rsid w:val="00542F2F"/>
    <w:rsid w:val="007C7B54"/>
    <w:rsid w:val="00CA44BC"/>
    <w:rsid w:val="00D57BD5"/>
    <w:rsid w:val="00F16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D0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0A2288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0A228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0A2288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32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iazhang100.com/thread-482023-1-1.html" TargetMode="External"/><Relationship Id="rId18" Type="http://schemas.openxmlformats.org/officeDocument/2006/relationships/hyperlink" Target="http://www.jiazhang100.com/thread-484516-1-1.html" TargetMode="External"/><Relationship Id="rId26" Type="http://schemas.openxmlformats.org/officeDocument/2006/relationships/hyperlink" Target="http://www.jiazhang100.com/thread-487937-1-1.html" TargetMode="External"/><Relationship Id="rId39" Type="http://schemas.openxmlformats.org/officeDocument/2006/relationships/hyperlink" Target="http://www.jiazhang100.com/thread-501489-1-1.html" TargetMode="External"/><Relationship Id="rId21" Type="http://schemas.openxmlformats.org/officeDocument/2006/relationships/hyperlink" Target="http://www.jiazhang100.com/thread-485734-1-1.html" TargetMode="External"/><Relationship Id="rId34" Type="http://schemas.openxmlformats.org/officeDocument/2006/relationships/hyperlink" Target="http://www.jiazhang100.com/thread-492560-1-1.html" TargetMode="External"/><Relationship Id="rId42" Type="http://schemas.openxmlformats.org/officeDocument/2006/relationships/hyperlink" Target="http://www.jiazhang100.com/thread-502800-1-1.html" TargetMode="External"/><Relationship Id="rId47" Type="http://schemas.openxmlformats.org/officeDocument/2006/relationships/hyperlink" Target="http://www.jiazhang100.com/thread-504876-1-1.html" TargetMode="External"/><Relationship Id="rId50" Type="http://schemas.openxmlformats.org/officeDocument/2006/relationships/hyperlink" Target="http://www.jiazhang100.com/thread-505650-1-1.html" TargetMode="External"/><Relationship Id="rId55" Type="http://schemas.openxmlformats.org/officeDocument/2006/relationships/hyperlink" Target="http://www.jiazhang100.com/thread-493521-1-1.html" TargetMode="External"/><Relationship Id="rId63" Type="http://schemas.openxmlformats.org/officeDocument/2006/relationships/hyperlink" Target="http://www.jiazhang100.com/thread-516004-1-1.html" TargetMode="External"/><Relationship Id="rId68" Type="http://schemas.openxmlformats.org/officeDocument/2006/relationships/hyperlink" Target="http://www.jiazhang100.com/thread-538038-1-1.html" TargetMode="External"/><Relationship Id="rId76" Type="http://schemas.openxmlformats.org/officeDocument/2006/relationships/hyperlink" Target="http://www.jiazhang100.com/thread-542564-1-1.html" TargetMode="External"/><Relationship Id="rId84" Type="http://schemas.openxmlformats.org/officeDocument/2006/relationships/hyperlink" Target="http://www.jiazhang100.com/thread-545419-1-1.html" TargetMode="External"/><Relationship Id="rId89" Type="http://schemas.openxmlformats.org/officeDocument/2006/relationships/hyperlink" Target="http://www.jiazhang100.com/thread-547702-1-1.html" TargetMode="External"/><Relationship Id="rId7" Type="http://schemas.openxmlformats.org/officeDocument/2006/relationships/hyperlink" Target="http://www.jiazhang100.com/thread-471287-1-1.html" TargetMode="External"/><Relationship Id="rId71" Type="http://schemas.openxmlformats.org/officeDocument/2006/relationships/hyperlink" Target="http://www.jiazhang100.com/thread-539256-1-1.html" TargetMode="External"/><Relationship Id="rId92" Type="http://schemas.openxmlformats.org/officeDocument/2006/relationships/hyperlink" Target="http://www.jiazhang100.com/thread-547752-1-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iazhang100.com/thread-484183-1-1.html" TargetMode="External"/><Relationship Id="rId29" Type="http://schemas.openxmlformats.org/officeDocument/2006/relationships/hyperlink" Target="http://www.jiazhang100.com/thread-490700-1-1.html" TargetMode="External"/><Relationship Id="rId11" Type="http://schemas.openxmlformats.org/officeDocument/2006/relationships/hyperlink" Target="http://www.jiazhang100.com/thread-481697-1-1.html" TargetMode="External"/><Relationship Id="rId24" Type="http://schemas.openxmlformats.org/officeDocument/2006/relationships/hyperlink" Target="http://www.jiazhang100.com/thread-486897-1-1.html" TargetMode="External"/><Relationship Id="rId32" Type="http://schemas.openxmlformats.org/officeDocument/2006/relationships/hyperlink" Target="http://www.jiazhang100.com/thread-492755-1-1.html" TargetMode="External"/><Relationship Id="rId37" Type="http://schemas.openxmlformats.org/officeDocument/2006/relationships/hyperlink" Target="http://www.jiazhang100.com/thread-498735-1-1.html" TargetMode="External"/><Relationship Id="rId40" Type="http://schemas.openxmlformats.org/officeDocument/2006/relationships/hyperlink" Target="http://www.jiazhang100.com/thread-501417-1-1.html" TargetMode="External"/><Relationship Id="rId45" Type="http://schemas.openxmlformats.org/officeDocument/2006/relationships/hyperlink" Target="http://www.jiazhang100.com/thread-505372-1-1.html" TargetMode="External"/><Relationship Id="rId53" Type="http://schemas.openxmlformats.org/officeDocument/2006/relationships/hyperlink" Target="http://www.jiazhang100.com/thread-503513-1-1.html" TargetMode="External"/><Relationship Id="rId58" Type="http://schemas.openxmlformats.org/officeDocument/2006/relationships/hyperlink" Target="http://www.jiazhang100.com/thread-501164-1-1.html" TargetMode="External"/><Relationship Id="rId66" Type="http://schemas.openxmlformats.org/officeDocument/2006/relationships/hyperlink" Target="http://www.jiazhang100.com/thread-456325-1-1.html" TargetMode="External"/><Relationship Id="rId74" Type="http://schemas.openxmlformats.org/officeDocument/2006/relationships/hyperlink" Target="http://www.jiazhang100.com/thread-537688-1-1.html" TargetMode="External"/><Relationship Id="rId79" Type="http://schemas.openxmlformats.org/officeDocument/2006/relationships/hyperlink" Target="http://www.jiazhang100.com/thread-543446-1-1.html" TargetMode="External"/><Relationship Id="rId87" Type="http://schemas.openxmlformats.org/officeDocument/2006/relationships/hyperlink" Target="http://www.jiazhang100.com/thread-546154-1-1.html" TargetMode="External"/><Relationship Id="rId5" Type="http://schemas.openxmlformats.org/officeDocument/2006/relationships/hyperlink" Target="http://www.jiazhang100.com/thread-476927-1-1.html" TargetMode="External"/><Relationship Id="rId61" Type="http://schemas.openxmlformats.org/officeDocument/2006/relationships/hyperlink" Target="http://www.jiazhang100.com/thread-513207-1-1.html" TargetMode="External"/><Relationship Id="rId82" Type="http://schemas.openxmlformats.org/officeDocument/2006/relationships/hyperlink" Target="http://www.jiazhang100.com/thread-544948-1-1.html" TargetMode="External"/><Relationship Id="rId90" Type="http://schemas.openxmlformats.org/officeDocument/2006/relationships/hyperlink" Target="http://www.jiazhang100.com/thread-547601-1-1.html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://www.jiazhang100.com/thread-485868-1-1.html" TargetMode="External"/><Relationship Id="rId14" Type="http://schemas.openxmlformats.org/officeDocument/2006/relationships/hyperlink" Target="http://www.jiazhang100.com/thread-481751-1-1.html" TargetMode="External"/><Relationship Id="rId22" Type="http://schemas.openxmlformats.org/officeDocument/2006/relationships/hyperlink" Target="http://www.jiazhang100.com/thread-484963-1-1.html" TargetMode="External"/><Relationship Id="rId27" Type="http://schemas.openxmlformats.org/officeDocument/2006/relationships/hyperlink" Target="http://www.jiazhang100.com/thread-489383-1-1.html" TargetMode="External"/><Relationship Id="rId30" Type="http://schemas.openxmlformats.org/officeDocument/2006/relationships/hyperlink" Target="http://www.jiazhang100.com/thread-481110-1-1.html" TargetMode="External"/><Relationship Id="rId35" Type="http://schemas.openxmlformats.org/officeDocument/2006/relationships/hyperlink" Target="http://www.jiazhang100.com/thread-492222-1-1.html" TargetMode="External"/><Relationship Id="rId43" Type="http://schemas.openxmlformats.org/officeDocument/2006/relationships/hyperlink" Target="http://www.jiazhang100.com/thread-503262-1-1.html" TargetMode="External"/><Relationship Id="rId48" Type="http://schemas.openxmlformats.org/officeDocument/2006/relationships/hyperlink" Target="http://www.jiazhang100.com/thread-505318-1-1.html" TargetMode="External"/><Relationship Id="rId56" Type="http://schemas.openxmlformats.org/officeDocument/2006/relationships/hyperlink" Target="http://www.jiazhang100.com/thread-484933-1-1.html" TargetMode="External"/><Relationship Id="rId64" Type="http://schemas.openxmlformats.org/officeDocument/2006/relationships/hyperlink" Target="http://www.jiazhang100.com/thread-514246-1-1.html" TargetMode="External"/><Relationship Id="rId69" Type="http://schemas.openxmlformats.org/officeDocument/2006/relationships/hyperlink" Target="http://www.jiazhang100.com/thread-519543-1-1.html" TargetMode="External"/><Relationship Id="rId77" Type="http://schemas.openxmlformats.org/officeDocument/2006/relationships/hyperlink" Target="http://www.jiazhang100.com/thread-543127-1-1.html" TargetMode="External"/><Relationship Id="rId8" Type="http://schemas.openxmlformats.org/officeDocument/2006/relationships/hyperlink" Target="http://www.jiazhang100.com/thread-480558-1-1.html" TargetMode="External"/><Relationship Id="rId51" Type="http://schemas.openxmlformats.org/officeDocument/2006/relationships/hyperlink" Target="http://www.jiazhang100.com/thread-500790-1-1.html" TargetMode="External"/><Relationship Id="rId72" Type="http://schemas.openxmlformats.org/officeDocument/2006/relationships/hyperlink" Target="http://www.jiazhang100.com/thread-540287-1-1.html" TargetMode="External"/><Relationship Id="rId80" Type="http://schemas.openxmlformats.org/officeDocument/2006/relationships/hyperlink" Target="http://www.jiazhang100.com/thread-543690-1-1.html" TargetMode="External"/><Relationship Id="rId85" Type="http://schemas.openxmlformats.org/officeDocument/2006/relationships/hyperlink" Target="http://www.jiazhang100.com/thread-544650-1-1.html" TargetMode="External"/><Relationship Id="rId93" Type="http://schemas.openxmlformats.org/officeDocument/2006/relationships/hyperlink" Target="http://www.jiazhang100.com/thread-548110-1-1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jiazhang100.com/thread-482049-1-1.html" TargetMode="External"/><Relationship Id="rId17" Type="http://schemas.openxmlformats.org/officeDocument/2006/relationships/hyperlink" Target="http://www.jiazhang100.com/thread-484439-1-1.html" TargetMode="External"/><Relationship Id="rId25" Type="http://schemas.openxmlformats.org/officeDocument/2006/relationships/hyperlink" Target="http://www.jiazhang100.com/thread-486575-1-1.html" TargetMode="External"/><Relationship Id="rId33" Type="http://schemas.openxmlformats.org/officeDocument/2006/relationships/hyperlink" Target="http://www.jiazhang100.com/thread-492552-1-1.html" TargetMode="External"/><Relationship Id="rId38" Type="http://schemas.openxmlformats.org/officeDocument/2006/relationships/hyperlink" Target="http://www.jiazhang100.com/thread-498786-1-1.html" TargetMode="External"/><Relationship Id="rId46" Type="http://schemas.openxmlformats.org/officeDocument/2006/relationships/hyperlink" Target="http://www.jiazhang100.com/thread-505032-1-1.html" TargetMode="External"/><Relationship Id="rId59" Type="http://schemas.openxmlformats.org/officeDocument/2006/relationships/hyperlink" Target="http://www.jiazhang100.com/thread-507480-1-1.html" TargetMode="External"/><Relationship Id="rId67" Type="http://schemas.openxmlformats.org/officeDocument/2006/relationships/hyperlink" Target="http://www.jiazhang100.com/thread-517424-1-1.html" TargetMode="External"/><Relationship Id="rId20" Type="http://schemas.openxmlformats.org/officeDocument/2006/relationships/hyperlink" Target="http://www.jiazhang100.com/thread-485802-1-1.html" TargetMode="External"/><Relationship Id="rId41" Type="http://schemas.openxmlformats.org/officeDocument/2006/relationships/hyperlink" Target="http://www.jiazhang100.com/thread-501488-1-1.html" TargetMode="External"/><Relationship Id="rId54" Type="http://schemas.openxmlformats.org/officeDocument/2006/relationships/hyperlink" Target="http://www.jiazhang100.com/thread-435110-1-1.html" TargetMode="External"/><Relationship Id="rId62" Type="http://schemas.openxmlformats.org/officeDocument/2006/relationships/hyperlink" Target="http://www.jiazhang100.com/thread-515357-1-1.html" TargetMode="External"/><Relationship Id="rId70" Type="http://schemas.openxmlformats.org/officeDocument/2006/relationships/hyperlink" Target="http://www.jiazhang100.com/thread-523332-1-1.html" TargetMode="External"/><Relationship Id="rId75" Type="http://schemas.openxmlformats.org/officeDocument/2006/relationships/hyperlink" Target="http://www.jiazhang100.com/thread-540465-1-1.html" TargetMode="External"/><Relationship Id="rId83" Type="http://schemas.openxmlformats.org/officeDocument/2006/relationships/hyperlink" Target="http://www.jiazhang100.com/thread-545376-1-1.html" TargetMode="External"/><Relationship Id="rId88" Type="http://schemas.openxmlformats.org/officeDocument/2006/relationships/hyperlink" Target="http://www.jiazhang100.com/thread-546374-1-1.html" TargetMode="External"/><Relationship Id="rId91" Type="http://schemas.openxmlformats.org/officeDocument/2006/relationships/hyperlink" Target="http://www.jiazhang100.com/thread-547741-1-1.html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jiazhang100.com/thread-479307-1-1.html" TargetMode="External"/><Relationship Id="rId15" Type="http://schemas.openxmlformats.org/officeDocument/2006/relationships/hyperlink" Target="http://www.jiazhang100.com/thread-484328-1-1.html" TargetMode="External"/><Relationship Id="rId23" Type="http://schemas.openxmlformats.org/officeDocument/2006/relationships/hyperlink" Target="http://www.jiazhang100.com/thread-486138-1-1.html" TargetMode="External"/><Relationship Id="rId28" Type="http://schemas.openxmlformats.org/officeDocument/2006/relationships/hyperlink" Target="http://www.jiazhang100.com/thread-488118-1-1.html" TargetMode="External"/><Relationship Id="rId36" Type="http://schemas.openxmlformats.org/officeDocument/2006/relationships/hyperlink" Target="http://www.jiazhang100.com/thread-494190-1-1.html" TargetMode="External"/><Relationship Id="rId49" Type="http://schemas.openxmlformats.org/officeDocument/2006/relationships/hyperlink" Target="http://www.jiazhang100.com/thread-506678-1-1.html" TargetMode="External"/><Relationship Id="rId57" Type="http://schemas.openxmlformats.org/officeDocument/2006/relationships/hyperlink" Target="http://www.jiazhang100.com/thread-511259-1-1.html" TargetMode="External"/><Relationship Id="rId10" Type="http://schemas.openxmlformats.org/officeDocument/2006/relationships/hyperlink" Target="http://www.jiazhang100.com/thread-480334-1-1.html" TargetMode="External"/><Relationship Id="rId31" Type="http://schemas.openxmlformats.org/officeDocument/2006/relationships/hyperlink" Target="http://www.jiazhang100.com/thread-481359-1-1.html" TargetMode="External"/><Relationship Id="rId44" Type="http://schemas.openxmlformats.org/officeDocument/2006/relationships/hyperlink" Target="http://www.jiazhang100.com/thread-502960-1-1.html" TargetMode="External"/><Relationship Id="rId52" Type="http://schemas.openxmlformats.org/officeDocument/2006/relationships/hyperlink" Target="http://www.jiazhang100.com/thread-507942-1-1.html" TargetMode="External"/><Relationship Id="rId60" Type="http://schemas.openxmlformats.org/officeDocument/2006/relationships/hyperlink" Target="http://www.jiazhang100.com/thread-513033-1-1.html" TargetMode="External"/><Relationship Id="rId65" Type="http://schemas.openxmlformats.org/officeDocument/2006/relationships/hyperlink" Target="http://www.jiazhang100.com/thread-516740-1-1.html" TargetMode="External"/><Relationship Id="rId73" Type="http://schemas.openxmlformats.org/officeDocument/2006/relationships/hyperlink" Target="http://www.jiazhang100.com/thread-541898-1-1.html" TargetMode="External"/><Relationship Id="rId78" Type="http://schemas.openxmlformats.org/officeDocument/2006/relationships/hyperlink" Target="http://www.jiazhang100.com/thread-542841-1-1.html" TargetMode="External"/><Relationship Id="rId81" Type="http://schemas.openxmlformats.org/officeDocument/2006/relationships/hyperlink" Target="http://www.jiazhang100.com/thread-543870-1-1.html" TargetMode="External"/><Relationship Id="rId86" Type="http://schemas.openxmlformats.org/officeDocument/2006/relationships/hyperlink" Target="http://www.jiazhang100.com/thread-546419-1-1.html" TargetMode="External"/><Relationship Id="rId94" Type="http://schemas.openxmlformats.org/officeDocument/2006/relationships/hyperlink" Target="http://www.jiazhang100.com/thread-548069-1-1.html" TargetMode="External"/><Relationship Id="rId4" Type="http://schemas.openxmlformats.org/officeDocument/2006/relationships/hyperlink" Target="http://www.jiazhang100.com/thread-477104-1-1.html" TargetMode="External"/><Relationship Id="rId9" Type="http://schemas.openxmlformats.org/officeDocument/2006/relationships/hyperlink" Target="http://www.jiazhang100.com/thread-470929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46</TotalTime>
  <Pages>11</Pages>
  <Words>2489</Words>
  <Characters>14191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2013-12-04T04:00:00Z</dcterms:created>
  <dcterms:modified xsi:type="dcterms:W3CDTF">2013-12-04T16:28:00Z</dcterms:modified>
</cp:coreProperties>
</file>